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ahoma" w:hAnsi="Tahoma" w:cs="Tahoma"/>
          <w:sz w:val="28"/>
        </w:rPr>
      </w:pPr>
      <w:bookmarkStart w:id="0" w:name="_GoBack"/>
      <w:bookmarkEnd w:id="0"/>
    </w:p>
    <w:p w:rsidR="00C51D83" w:rsidRPr="004B37FD" w:rsidRDefault="00C51D83">
      <w:pPr>
        <w:pStyle w:val="SectionHeading"/>
        <w:spacing w:before="0" w:after="0" w:line="0" w:lineRule="atLeast"/>
        <w:ind w:firstLine="0"/>
        <w:jc w:val="center"/>
        <w:rPr>
          <w:rFonts w:ascii="Times New Roman" w:hAnsi="Times New Roman"/>
          <w:sz w:val="32"/>
        </w:rPr>
      </w:pPr>
      <w:r w:rsidRPr="004B37FD">
        <w:rPr>
          <w:rFonts w:ascii="Times New Roman" w:hAnsi="Times New Roman"/>
          <w:sz w:val="32"/>
        </w:rPr>
        <w:t>Project Charter</w:t>
      </w:r>
    </w:p>
    <w:p w:rsidR="00C51D83" w:rsidRPr="004B37FD" w:rsidRDefault="00C51D83">
      <w:pPr>
        <w:pStyle w:val="BodyTextKeep"/>
        <w:keepNext w:val="0"/>
        <w:spacing w:after="0" w:line="240" w:lineRule="auto"/>
        <w:rPr>
          <w:rFonts w:ascii="Times New Roman" w:hAnsi="Times New Roman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rPr>
          <w:rFonts w:ascii="Times New Roman" w:hAnsi="Times New Roman"/>
          <w:sz w:val="28"/>
          <w:u w:val="single"/>
        </w:rPr>
      </w:pPr>
      <w:r w:rsidRPr="004B37FD">
        <w:rPr>
          <w:rFonts w:ascii="Times New Roman" w:hAnsi="Times New Roman"/>
          <w:sz w:val="28"/>
        </w:rPr>
        <w:t>A.  Información General</w:t>
      </w:r>
    </w:p>
    <w:p w:rsidR="00C51D83" w:rsidRPr="004B37FD" w:rsidRDefault="00C51D83">
      <w:pPr>
        <w:pStyle w:val="narratstyle"/>
        <w:ind w:left="720" w:right="720"/>
        <w:jc w:val="left"/>
        <w:rPr>
          <w:rFonts w:ascii="Times New Roman" w:hAnsi="Times New Roman"/>
          <w:sz w:val="2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C51D83" w:rsidRPr="004B37FD" w:rsidTr="0063334F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>Sistema de Administración de Outsourcing</w:t>
            </w:r>
          </w:p>
        </w:tc>
        <w:tc>
          <w:tcPr>
            <w:tcW w:w="2410" w:type="dxa"/>
            <w:tcBorders>
              <w:lef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51D83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19/feb/2015</w:t>
            </w:r>
          </w:p>
        </w:tc>
      </w:tr>
      <w:tr w:rsidR="0063334F" w:rsidRPr="004B37FD" w:rsidTr="0063334F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nil"/>
              <w:righ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Patrocinador: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Percy Enciso – Gerente General</w:t>
            </w:r>
          </w:p>
        </w:tc>
        <w:tc>
          <w:tcPr>
            <w:tcW w:w="2410" w:type="dxa"/>
            <w:tcBorders>
              <w:left w:val="nil"/>
              <w:bottom w:val="nil"/>
            </w:tcBorders>
          </w:tcPr>
          <w:p w:rsidR="0063334F" w:rsidRPr="004B37FD" w:rsidRDefault="0063334F">
            <w:pPr>
              <w:pStyle w:val="formtext"/>
              <w:spacing w:before="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Modificación: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19/feb/2015</w:t>
            </w:r>
          </w:p>
        </w:tc>
      </w:tr>
      <w:tr w:rsidR="0063334F" w:rsidRPr="004B37FD" w:rsidTr="0063334F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5"/>
                <w:sz w:val="22"/>
                <w:lang w:val="es-ES"/>
              </w:rPr>
              <w:t>Wilfredo Urtecho Peláez</w:t>
            </w:r>
          </w:p>
        </w:tc>
        <w:tc>
          <w:tcPr>
            <w:tcW w:w="2410" w:type="dxa"/>
            <w:tcBorders>
              <w:left w:val="nil"/>
            </w:tcBorders>
          </w:tcPr>
          <w:p w:rsidR="0063334F" w:rsidRPr="004B37FD" w:rsidRDefault="0063334F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3334F" w:rsidRPr="0066790C" w:rsidRDefault="0066790C" w:rsidP="0063334F">
            <w:pPr>
              <w:ind w:left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Gerencia General</w:t>
            </w:r>
          </w:p>
        </w:tc>
      </w:tr>
    </w:tbl>
    <w:p w:rsidR="00C51D83" w:rsidRPr="004B37FD" w:rsidRDefault="00C51D83">
      <w:pPr>
        <w:spacing w:before="40" w:after="40" w:line="12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HeadingBase"/>
        <w:keepNext w:val="0"/>
        <w:keepLines w:val="0"/>
        <w:spacing w:before="40" w:after="40" w:line="120" w:lineRule="auto"/>
        <w:rPr>
          <w:rFonts w:ascii="Times New Roman" w:hAnsi="Times New Roman"/>
          <w:spacing w:val="0"/>
          <w:kern w:val="0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B.</w:t>
      </w:r>
      <w:r w:rsidRPr="004B37FD">
        <w:rPr>
          <w:rFonts w:ascii="Times New Roman" w:hAnsi="Times New Roman"/>
          <w:sz w:val="28"/>
        </w:rPr>
        <w:tab/>
        <w:t xml:space="preserve">Propósito del Proyecto </w:t>
      </w:r>
      <w:r w:rsidR="0063334F">
        <w:rPr>
          <w:rFonts w:ascii="Times New Roman" w:hAnsi="Times New Roman"/>
          <w:sz w:val="28"/>
        </w:rPr>
        <w:t xml:space="preserve"> </w:t>
      </w:r>
    </w:p>
    <w:p w:rsidR="00C51D83" w:rsidRPr="004B37FD" w:rsidRDefault="00C51D83">
      <w:pPr>
        <w:pStyle w:val="Textoindependiente2"/>
      </w:pPr>
    </w:p>
    <w:p w:rsidR="00C51D83" w:rsidRPr="0066790C" w:rsidRDefault="0066790C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sz w:val="22"/>
        </w:rPr>
      </w:pPr>
      <w:r>
        <w:rPr>
          <w:i w:val="0"/>
          <w:sz w:val="22"/>
        </w:rPr>
        <w:t>El siguiente proyecto</w:t>
      </w:r>
      <w:r w:rsidR="00EC2CED">
        <w:rPr>
          <w:i w:val="0"/>
          <w:sz w:val="22"/>
        </w:rPr>
        <w:t xml:space="preserve"> tiene como propósito desarrollar un sistema integral de gestión que permita registrar, verificar y controlar las actividades de todos los miembros del área de outsourcing de MDP Consulting S.A. con el fin de tener centralizada la información correspondiente a sus actividades diarias, avances</w:t>
      </w:r>
      <w:r w:rsidR="004422C1">
        <w:rPr>
          <w:i w:val="0"/>
          <w:sz w:val="22"/>
        </w:rPr>
        <w:t>, asistencias para así poder dar seguimiento al servicio brindado a los clientes y poder tomar decisiones correctivas y estratégicas de manera rápida y segura.</w:t>
      </w:r>
    </w:p>
    <w:p w:rsidR="00DE57C2" w:rsidRPr="0063334F" w:rsidRDefault="00DE57C2" w:rsidP="0063334F">
      <w:pPr>
        <w:pStyle w:val="Textoindependiente2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0" w:color="auto"/>
        </w:pBdr>
        <w:rPr>
          <w:i w:val="0"/>
          <w:color w:val="0000FF"/>
          <w:sz w:val="16"/>
        </w:rPr>
      </w:pP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C.</w:t>
      </w:r>
      <w:r w:rsidRPr="004B37FD">
        <w:rPr>
          <w:rFonts w:ascii="Times New Roman" w:hAnsi="Times New Roman"/>
          <w:sz w:val="28"/>
        </w:rPr>
        <w:tab/>
        <w:t>Objetivo del Proyecto</w:t>
      </w:r>
    </w:p>
    <w:p w:rsidR="00C51D83" w:rsidRPr="004B37FD" w:rsidRDefault="00C51D83">
      <w:pPr>
        <w:pStyle w:val="Instructions"/>
        <w:rPr>
          <w:noProof w:val="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C51D83" w:rsidRPr="004B37FD">
        <w:tblPrEx>
          <w:tblCellMar>
            <w:top w:w="0" w:type="dxa"/>
            <w:bottom w:w="0" w:type="dxa"/>
          </w:tblCellMar>
        </w:tblPrEx>
        <w:tc>
          <w:tcPr>
            <w:tcW w:w="4644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</w:rPr>
              <w:t xml:space="preserve"> </w:t>
            </w:r>
            <w:r w:rsidRPr="004B37FD">
              <w:rPr>
                <w:rFonts w:ascii="Times New Roman" w:hAnsi="Times New Roman"/>
                <w:b/>
                <w:sz w:val="22"/>
              </w:rPr>
              <w:t>Metas de la Organización</w:t>
            </w:r>
          </w:p>
        </w:tc>
        <w:tc>
          <w:tcPr>
            <w:tcW w:w="4820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  <w:b/>
                <w:sz w:val="22"/>
              </w:rPr>
              <w:t>Objetivos del Proyecto</w:t>
            </w:r>
          </w:p>
        </w:tc>
      </w:tr>
      <w:tr w:rsidR="00C51D83" w:rsidRPr="004B37FD" w:rsidTr="0063334F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644" w:type="dxa"/>
          </w:tcPr>
          <w:p w:rsidR="00C51D83" w:rsidRPr="0063334F" w:rsidRDefault="00C51D83" w:rsidP="00D87EAF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  <w:tc>
          <w:tcPr>
            <w:tcW w:w="4820" w:type="dxa"/>
          </w:tcPr>
          <w:p w:rsidR="00C51D83" w:rsidRPr="0063334F" w:rsidRDefault="00C51D83" w:rsidP="00D87EAF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</w:tr>
      <w:tr w:rsidR="00C51D83" w:rsidRPr="004B37FD" w:rsidTr="0063334F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644" w:type="dxa"/>
          </w:tcPr>
          <w:p w:rsidR="00C51D83" w:rsidRPr="0063334F" w:rsidRDefault="00C51D83" w:rsidP="00F175ED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  <w:tc>
          <w:tcPr>
            <w:tcW w:w="4820" w:type="dxa"/>
          </w:tcPr>
          <w:p w:rsidR="00C51D83" w:rsidRPr="0063334F" w:rsidRDefault="00C51D83" w:rsidP="00F175ED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</w:tr>
      <w:tr w:rsidR="00C51D83" w:rsidRPr="004B37FD" w:rsidTr="0063334F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644" w:type="dxa"/>
          </w:tcPr>
          <w:p w:rsidR="00C51D83" w:rsidRPr="0063334F" w:rsidRDefault="00C51D83" w:rsidP="00F175ED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  <w:tc>
          <w:tcPr>
            <w:tcW w:w="4820" w:type="dxa"/>
          </w:tcPr>
          <w:p w:rsidR="00C51D83" w:rsidRPr="0063334F" w:rsidRDefault="00C51D83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</w:tr>
      <w:tr w:rsidR="00C51D83" w:rsidRPr="004B37FD" w:rsidTr="0063334F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4644" w:type="dxa"/>
          </w:tcPr>
          <w:p w:rsidR="00C51D83" w:rsidRPr="0063334F" w:rsidRDefault="00C51D83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  <w:tc>
          <w:tcPr>
            <w:tcW w:w="4820" w:type="dxa"/>
          </w:tcPr>
          <w:p w:rsidR="00C51D83" w:rsidRPr="0063334F" w:rsidRDefault="00C51D83">
            <w:pPr>
              <w:ind w:left="0"/>
              <w:rPr>
                <w:rFonts w:ascii="Times New Roman" w:hAnsi="Times New Roman"/>
                <w:color w:val="0000FF"/>
                <w:sz w:val="20"/>
              </w:rPr>
            </w:pPr>
          </w:p>
        </w:tc>
      </w:tr>
    </w:tbl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D.</w:t>
      </w:r>
      <w:r w:rsidRPr="004B37FD">
        <w:rPr>
          <w:rFonts w:ascii="Times New Roman" w:hAnsi="Times New Roman"/>
          <w:sz w:val="28"/>
        </w:rPr>
        <w:tab/>
        <w:t>Alcance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Cs/>
          <w:sz w:val="20"/>
        </w:rPr>
      </w:pPr>
      <w:r w:rsidRPr="004B37FD">
        <w:rPr>
          <w:b/>
          <w:bCs/>
          <w:i w:val="0"/>
          <w:sz w:val="20"/>
        </w:rPr>
        <w:t>Resultados del Proyecto.</w:t>
      </w:r>
      <w:r w:rsidRPr="004B37FD">
        <w:rPr>
          <w:iCs/>
          <w:sz w:val="20"/>
        </w:rPr>
        <w:t xml:space="preserve">  </w:t>
      </w:r>
    </w:p>
    <w:p w:rsidR="00047723" w:rsidRPr="004B37FD" w:rsidRDefault="0063334F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lista</w:t>
      </w:r>
      <w:r>
        <w:rPr>
          <w:i w:val="0"/>
          <w:color w:val="0000FF"/>
          <w:sz w:val="22"/>
        </w:rPr>
        <w:t xml:space="preserve"> de artefactos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4B37FD">
        <w:rPr>
          <w:b/>
          <w:bCs/>
          <w:i w:val="0"/>
          <w:iCs/>
          <w:sz w:val="20"/>
        </w:rPr>
        <w:t xml:space="preserve">Contenido del Proyecto. </w:t>
      </w:r>
    </w:p>
    <w:p w:rsidR="00047723" w:rsidRPr="004B37FD" w:rsidRDefault="0063334F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división del proyecto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63334F">
        <w:rPr>
          <w:b/>
          <w:bCs/>
          <w:i w:val="0"/>
          <w:iCs/>
          <w:sz w:val="20"/>
        </w:rPr>
        <w:t>Exclusiones</w:t>
      </w:r>
      <w:r w:rsidRPr="004B37FD">
        <w:rPr>
          <w:b/>
          <w:bCs/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C51D83" w:rsidRPr="004B37FD" w:rsidRDefault="0063334F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lista de exclusiones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Stakeholders claves.</w:t>
      </w:r>
      <w:r w:rsidRPr="004B37FD">
        <w:rPr>
          <w:b/>
          <w:bCs/>
          <w:sz w:val="20"/>
        </w:rPr>
        <w:t xml:space="preserve">  </w:t>
      </w:r>
      <w:r w:rsidRPr="004B37FD">
        <w:rPr>
          <w:sz w:val="20"/>
        </w:rPr>
        <w:t>.</w:t>
      </w:r>
    </w:p>
    <w:p w:rsidR="00047723" w:rsidRPr="004B37FD" w:rsidRDefault="0063334F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lista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63334F">
        <w:rPr>
          <w:b/>
          <w:bCs/>
          <w:i w:val="0"/>
          <w:iCs/>
          <w:sz w:val="20"/>
        </w:rPr>
        <w:t>Hipótesis o Suposiciones.</w:t>
      </w:r>
      <w:r w:rsidRPr="004B37FD">
        <w:rPr>
          <w:b/>
          <w:bCs/>
          <w:i w:val="0"/>
          <w:iCs/>
          <w:sz w:val="20"/>
        </w:rPr>
        <w:t xml:space="preserve"> </w:t>
      </w:r>
      <w:r w:rsidRPr="004B37FD">
        <w:rPr>
          <w:sz w:val="20"/>
        </w:rPr>
        <w:t xml:space="preserve">  </w:t>
      </w:r>
    </w:p>
    <w:p w:rsidR="00047723" w:rsidRPr="004B37FD" w:rsidRDefault="0063334F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lista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Restricciones</w:t>
      </w:r>
      <w:r w:rsidRPr="004B37FD">
        <w:rPr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047723" w:rsidRPr="004B37FD" w:rsidRDefault="0063334F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63334F">
        <w:rPr>
          <w:i w:val="0"/>
          <w:color w:val="0000FF"/>
          <w:sz w:val="22"/>
        </w:rPr>
        <w:t>lista de las principales restricciones del proyecto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E.</w:t>
      </w:r>
      <w:r w:rsidRPr="004B37FD">
        <w:rPr>
          <w:rFonts w:ascii="Times New Roman" w:hAnsi="Times New Roman"/>
          <w:sz w:val="28"/>
        </w:rPr>
        <w:tab/>
        <w:t>Factores Críticos de Éxito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63334F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lastRenderedPageBreak/>
        <w:t>{</w:t>
      </w:r>
      <w:r w:rsidRPr="0063334F">
        <w:rPr>
          <w:i w:val="0"/>
          <w:color w:val="0000FF"/>
          <w:sz w:val="22"/>
        </w:rPr>
        <w:t>lista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DE57C2" w:rsidRPr="004B37FD" w:rsidRDefault="00DE57C2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F.</w:t>
      </w:r>
      <w:r w:rsidRPr="004B37FD">
        <w:rPr>
          <w:rFonts w:ascii="Times New Roman" w:hAnsi="Times New Roman"/>
          <w:sz w:val="28"/>
        </w:rPr>
        <w:tab/>
        <w:t>Planeamiento Inicial del Proyecto al alto nivel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DE57C2">
        <w:rPr>
          <w:b/>
          <w:bCs/>
          <w:i w:val="0"/>
          <w:iCs/>
          <w:sz w:val="20"/>
        </w:rPr>
        <w:t>Estimación de recursos requeridos:</w:t>
      </w:r>
    </w:p>
    <w:p w:rsidR="004B37FD" w:rsidRPr="00DE57C2" w:rsidRDefault="00DE57C2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DE57C2">
        <w:rPr>
          <w:i w:val="0"/>
          <w:color w:val="0000FF"/>
          <w:sz w:val="22"/>
        </w:rPr>
        <w:t>lista</w:t>
      </w:r>
      <w:r>
        <w:rPr>
          <w:i w:val="0"/>
          <w:sz w:val="20"/>
        </w:rPr>
        <w:t>}</w:t>
      </w: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DE57C2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DE57C2">
        <w:rPr>
          <w:b/>
          <w:bCs/>
          <w:i w:val="0"/>
          <w:iCs/>
          <w:sz w:val="20"/>
        </w:rPr>
        <w:t>Costo Estimado del Proyecto:</w:t>
      </w:r>
    </w:p>
    <w:p w:rsidR="00B70C3F" w:rsidRPr="00DE57C2" w:rsidRDefault="00B70C3F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DE57C2">
        <w:rPr>
          <w:i w:val="0"/>
          <w:color w:val="0000FF"/>
          <w:sz w:val="22"/>
        </w:rPr>
        <w:t>lista</w:t>
      </w:r>
      <w:r>
        <w:rPr>
          <w:i w:val="0"/>
          <w:color w:val="0000FF"/>
          <w:sz w:val="22"/>
        </w:rPr>
        <w:t xml:space="preserve"> total y/o detallada de los principales elementos a costear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Beneficios Estimados:</w:t>
      </w:r>
      <w:r w:rsidRPr="004B37FD">
        <w:rPr>
          <w:sz w:val="20"/>
        </w:rPr>
        <w:t xml:space="preserve"> </w:t>
      </w:r>
    </w:p>
    <w:p w:rsidR="00135D6C" w:rsidRPr="00135D6C" w:rsidRDefault="00B70C3F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B70C3F">
        <w:rPr>
          <w:i w:val="0"/>
          <w:color w:val="0000FF"/>
          <w:sz w:val="22"/>
        </w:rPr>
        <w:t>para la empresa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Estimación de Fechas a Programar:</w:t>
      </w:r>
      <w:r w:rsidRPr="004B37FD">
        <w:rPr>
          <w:sz w:val="20"/>
        </w:rPr>
        <w:t xml:space="preserve"> </w:t>
      </w:r>
    </w:p>
    <w:p w:rsidR="00C51D83" w:rsidRPr="004B37FD" w:rsidRDefault="00C51D83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Fecha de inicio:</w:t>
      </w:r>
      <w:r w:rsidR="00135D6C">
        <w:rPr>
          <w:i w:val="0"/>
          <w:sz w:val="20"/>
        </w:rPr>
        <w:t xml:space="preserve"> </w:t>
      </w:r>
      <w:r w:rsidR="00B70C3F">
        <w:rPr>
          <w:i w:val="0"/>
          <w:sz w:val="20"/>
        </w:rPr>
        <w:t xml:space="preserve"> </w:t>
      </w:r>
      <w:r w:rsidR="00B70C3F" w:rsidRPr="0063334F">
        <w:rPr>
          <w:color w:val="0000FF"/>
          <w:sz w:val="22"/>
        </w:rPr>
        <w:t>dd/mmm/aaaa</w:t>
      </w:r>
    </w:p>
    <w:p w:rsidR="00C51D83" w:rsidRPr="00B70C3F" w:rsidRDefault="00C51D83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sz w:val="22"/>
        </w:rPr>
      </w:pPr>
      <w:r w:rsidRPr="00B70C3F">
        <w:rPr>
          <w:sz w:val="20"/>
        </w:rPr>
        <w:t>Fecha de término:</w:t>
      </w:r>
      <w:r w:rsidR="00135D6C" w:rsidRPr="00B70C3F">
        <w:rPr>
          <w:sz w:val="20"/>
        </w:rPr>
        <w:t xml:space="preserve"> </w:t>
      </w:r>
      <w:r w:rsidR="00B70C3F" w:rsidRPr="0063334F">
        <w:rPr>
          <w:color w:val="0000FF"/>
          <w:sz w:val="22"/>
        </w:rPr>
        <w:t>dd/mmm/aaaa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G.</w:t>
      </w:r>
      <w:r w:rsidRPr="004B37FD">
        <w:rPr>
          <w:rFonts w:ascii="Times New Roman" w:hAnsi="Times New Roman"/>
          <w:sz w:val="28"/>
        </w:rPr>
        <w:tab/>
        <w:t>Autoridad del Proyecto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2"/>
        </w:numPr>
        <w:rPr>
          <w:rFonts w:ascii="Times New Roman" w:hAnsi="Times New Roman"/>
          <w:sz w:val="24"/>
        </w:rPr>
      </w:pPr>
      <w:bookmarkStart w:id="1" w:name="_Toc426256584"/>
      <w:bookmarkStart w:id="2" w:name="_Toc430754628"/>
      <w:bookmarkStart w:id="3" w:name="_Toc431118471"/>
      <w:bookmarkStart w:id="4" w:name="_Toc432583711"/>
      <w:r w:rsidRPr="004B37FD">
        <w:rPr>
          <w:rFonts w:ascii="Times New Roman" w:hAnsi="Times New Roman"/>
          <w:sz w:val="24"/>
        </w:rPr>
        <w:t>Autorización</w:t>
      </w:r>
      <w:bookmarkEnd w:id="1"/>
      <w:bookmarkEnd w:id="2"/>
      <w:bookmarkEnd w:id="3"/>
      <w:bookmarkEnd w:id="4"/>
    </w:p>
    <w:p w:rsidR="00C51D83" w:rsidRPr="00B70C3F" w:rsidRDefault="00B70C3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color w:val="0000FF"/>
          <w:sz w:val="22"/>
        </w:rPr>
      </w:pPr>
      <w:r w:rsidRPr="00B70C3F">
        <w:rPr>
          <w:i w:val="0"/>
          <w:color w:val="0000FF"/>
          <w:sz w:val="22"/>
        </w:rPr>
        <w:t>Stakeholder que autoriza (máxima autoridad)</w:t>
      </w:r>
    </w:p>
    <w:p w:rsidR="00C51D83" w:rsidRPr="004B37FD" w:rsidRDefault="00C51D83">
      <w:pPr>
        <w:rPr>
          <w:rFonts w:ascii="Times New Roman" w:hAnsi="Times New Roman"/>
        </w:rPr>
      </w:pPr>
    </w:p>
    <w:p w:rsidR="00C51D83" w:rsidRPr="004B37FD" w:rsidRDefault="00C51D83">
      <w:pPr>
        <w:pStyle w:val="Ttulo2"/>
        <w:numPr>
          <w:ilvl w:val="0"/>
          <w:numId w:val="23"/>
        </w:numPr>
        <w:rPr>
          <w:rFonts w:ascii="Times New Roman" w:hAnsi="Times New Roman"/>
          <w:sz w:val="24"/>
        </w:rPr>
      </w:pPr>
      <w:r w:rsidRPr="004B37FD">
        <w:rPr>
          <w:rFonts w:ascii="Times New Roman" w:hAnsi="Times New Roman"/>
          <w:sz w:val="24"/>
        </w:rPr>
        <w:t>Gerente del proyecto</w:t>
      </w:r>
    </w:p>
    <w:p w:rsidR="00C51D83" w:rsidRPr="00B70C3F" w:rsidRDefault="00B70C3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color w:val="0000FF"/>
          <w:sz w:val="22"/>
        </w:rPr>
      </w:pPr>
      <w:r w:rsidRPr="00B70C3F">
        <w:rPr>
          <w:i w:val="0"/>
          <w:color w:val="0000FF"/>
          <w:sz w:val="22"/>
        </w:rPr>
        <w:t>Nombre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4"/>
        </w:numPr>
        <w:ind w:left="0" w:firstLine="0"/>
        <w:rPr>
          <w:rFonts w:ascii="Times New Roman" w:hAnsi="Times New Roman"/>
          <w:sz w:val="24"/>
        </w:rPr>
      </w:pPr>
      <w:bookmarkStart w:id="5" w:name="_Toc430754630"/>
      <w:bookmarkStart w:id="6" w:name="_Toc431118473"/>
      <w:bookmarkStart w:id="7" w:name="_Toc432583713"/>
      <w:r w:rsidRPr="004B37FD">
        <w:rPr>
          <w:rFonts w:ascii="Times New Roman" w:hAnsi="Times New Roman"/>
          <w:sz w:val="24"/>
        </w:rPr>
        <w:t>Comité de Seguimiento (Dirección)</w:t>
      </w:r>
      <w:bookmarkEnd w:id="5"/>
      <w:bookmarkEnd w:id="6"/>
      <w:bookmarkEnd w:id="7"/>
    </w:p>
    <w:p w:rsidR="00C51D83" w:rsidRPr="004B37FD" w:rsidRDefault="00B70C3F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B70C3F">
        <w:rPr>
          <w:i w:val="0"/>
          <w:color w:val="0000FF"/>
          <w:sz w:val="22"/>
        </w:rPr>
        <w:t>lista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ind w:left="0"/>
        <w:rPr>
          <w:rFonts w:ascii="Times New Roman" w:hAnsi="Times New Roman"/>
          <w:sz w:val="22"/>
        </w:rPr>
      </w:pPr>
    </w:p>
    <w:p w:rsidR="00C51D83" w:rsidRPr="004B37FD" w:rsidRDefault="00C51D83">
      <w:pPr>
        <w:shd w:val="pct15" w:color="auto" w:fill="auto"/>
        <w:ind w:left="0"/>
        <w:rPr>
          <w:rFonts w:ascii="Times New Roman" w:hAnsi="Times New Roman"/>
          <w:b/>
          <w:i/>
          <w:sz w:val="28"/>
        </w:rPr>
      </w:pPr>
      <w:r w:rsidRPr="004B37FD">
        <w:rPr>
          <w:rFonts w:ascii="Times New Roman" w:hAnsi="Times New Roman"/>
          <w:b/>
          <w:sz w:val="28"/>
        </w:rPr>
        <w:t>H.</w:t>
      </w:r>
      <w:r w:rsidRPr="004B37FD">
        <w:rPr>
          <w:rFonts w:ascii="Times New Roman" w:hAnsi="Times New Roman"/>
          <w:b/>
          <w:sz w:val="28"/>
        </w:rPr>
        <w:tab/>
        <w:t>Integrantes del equipo del proyecto, Roles y Responsabilidades</w:t>
      </w:r>
    </w:p>
    <w:p w:rsidR="00C51D83" w:rsidRDefault="00C51D83">
      <w:pPr>
        <w:pStyle w:val="HeadingBase"/>
        <w:keepNext w:val="0"/>
        <w:keepLines w:val="0"/>
        <w:spacing w:before="0" w:line="240" w:lineRule="auto"/>
        <w:ind w:left="720"/>
        <w:rPr>
          <w:rFonts w:ascii="Times New Roman" w:hAnsi="Times New Roman"/>
          <w:spacing w:val="0"/>
          <w:kern w:val="0"/>
        </w:rPr>
      </w:pP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C61638">
        <w:rPr>
          <w:i w:val="0"/>
          <w:sz w:val="20"/>
        </w:rPr>
        <w:t xml:space="preserve">1. </w:t>
      </w:r>
      <w:r w:rsidR="00B70C3F">
        <w:rPr>
          <w:i w:val="0"/>
          <w:sz w:val="20"/>
        </w:rPr>
        <w:t>Integrante 01: nombre (s)</w:t>
      </w:r>
    </w:p>
    <w:p w:rsidR="00C61638" w:rsidRDefault="00B70C3F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B70C3F">
        <w:rPr>
          <w:i w:val="0"/>
          <w:color w:val="0000FF"/>
          <w:sz w:val="22"/>
        </w:rPr>
        <w:t>lista de roles y responsabilidades</w:t>
      </w:r>
      <w:r>
        <w:rPr>
          <w:i w:val="0"/>
          <w:sz w:val="20"/>
        </w:rPr>
        <w:t>}</w:t>
      </w: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 xml:space="preserve">2. </w:t>
      </w:r>
      <w:r w:rsidR="00B70C3F">
        <w:rPr>
          <w:i w:val="0"/>
          <w:sz w:val="20"/>
        </w:rPr>
        <w:t>Integrante 02: nombre (s)</w:t>
      </w:r>
    </w:p>
    <w:p w:rsidR="00B70C3F" w:rsidRDefault="00B70C3F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B70C3F">
        <w:rPr>
          <w:i w:val="0"/>
          <w:color w:val="0000FF"/>
          <w:sz w:val="22"/>
        </w:rPr>
        <w:t>lista de roles y responsabilidades</w:t>
      </w:r>
      <w:r>
        <w:rPr>
          <w:i w:val="0"/>
          <w:sz w:val="20"/>
        </w:rPr>
        <w:t>}</w:t>
      </w: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B70C3F" w:rsidRPr="00C61638" w:rsidRDefault="00C61638" w:rsidP="00B70C3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 xml:space="preserve">3. </w:t>
      </w:r>
      <w:r w:rsidR="00B70C3F">
        <w:rPr>
          <w:i w:val="0"/>
          <w:sz w:val="20"/>
        </w:rPr>
        <w:t>Integrante nn: nombre (s)</w:t>
      </w:r>
    </w:p>
    <w:p w:rsidR="00B70C3F" w:rsidRDefault="00B70C3F" w:rsidP="00B70C3F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{</w:t>
      </w:r>
      <w:r w:rsidRPr="00B70C3F">
        <w:rPr>
          <w:i w:val="0"/>
          <w:color w:val="0000FF"/>
          <w:sz w:val="22"/>
        </w:rPr>
        <w:t>lista de roles y responsabilidades</w:t>
      </w:r>
      <w:r>
        <w:rPr>
          <w:i w:val="0"/>
          <w:sz w:val="20"/>
        </w:rPr>
        <w:t>}</w:t>
      </w:r>
    </w:p>
    <w:p w:rsidR="00C51D83" w:rsidRPr="004B37FD" w:rsidRDefault="00C51D83">
      <w:pPr>
        <w:pStyle w:val="Textoindependiente"/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I.</w:t>
      </w:r>
      <w:r w:rsidRPr="004B37FD">
        <w:rPr>
          <w:rFonts w:ascii="Times New Roman" w:hAnsi="Times New Roman"/>
          <w:sz w:val="28"/>
        </w:rPr>
        <w:tab/>
        <w:t>Firmas</w:t>
      </w:r>
    </w:p>
    <w:p w:rsidR="00C51D83" w:rsidRPr="004B37FD" w:rsidRDefault="00C51D83">
      <w:pPr>
        <w:pStyle w:val="tableheading"/>
        <w:rPr>
          <w:sz w:val="22"/>
          <w:lang w:val="es-PE"/>
        </w:rPr>
      </w:pP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995"/>
        <w:gridCol w:w="2835"/>
      </w:tblGrid>
      <w:tr w:rsidR="00C51D83" w:rsidRPr="004B37FD">
        <w:tblPrEx>
          <w:tblCellMar>
            <w:top w:w="0" w:type="dxa"/>
            <w:bottom w:w="0" w:type="dxa"/>
          </w:tblCellMar>
        </w:tblPrEx>
        <w:tc>
          <w:tcPr>
            <w:tcW w:w="3794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Nombre/Función</w:t>
            </w:r>
          </w:p>
        </w:tc>
        <w:tc>
          <w:tcPr>
            <w:tcW w:w="299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83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Fecha</w:t>
            </w:r>
          </w:p>
        </w:tc>
      </w:tr>
      <w:tr w:rsidR="00C51D83" w:rsidRPr="009A64F7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</w:tr>
      <w:tr w:rsidR="00C51D83" w:rsidRPr="009A64F7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</w:tr>
    </w:tbl>
    <w:p w:rsidR="00C51D83" w:rsidRPr="009A64F7" w:rsidRDefault="00C51D83">
      <w:pPr>
        <w:pStyle w:val="tableheading"/>
        <w:rPr>
          <w:i w:val="0"/>
          <w:sz w:val="20"/>
          <w:lang w:val="es-PE"/>
        </w:rPr>
      </w:pPr>
    </w:p>
    <w:sectPr w:rsidR="00C51D83" w:rsidRPr="009A64F7">
      <w:footerReference w:type="default" r:id="rId8"/>
      <w:type w:val="continuous"/>
      <w:pgSz w:w="11907" w:h="16840" w:code="9"/>
      <w:pgMar w:top="851" w:right="1134" w:bottom="851" w:left="1418" w:header="720" w:footer="578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13" w:rsidRDefault="00B44113">
      <w:r>
        <w:separator/>
      </w:r>
    </w:p>
  </w:endnote>
  <w:endnote w:type="continuationSeparator" w:id="0">
    <w:p w:rsidR="00B44113" w:rsidRDefault="00B4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83" w:rsidRDefault="00C51D83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cs="Arial"/>
        <w:i/>
        <w:iCs/>
        <w:sz w:val="18"/>
      </w:rPr>
      <w:t xml:space="preserve">Project Charter                                                                       Página </w:t>
    </w:r>
    <w:r>
      <w:rPr>
        <w:rStyle w:val="Nmerodepgina"/>
        <w:rFonts w:cs="Arial"/>
        <w:b w:val="0"/>
        <w:i/>
        <w:iCs/>
      </w:rPr>
      <w:fldChar w:fldCharType="begin"/>
    </w:r>
    <w:r>
      <w:rPr>
        <w:rStyle w:val="Nmerodepgina"/>
        <w:rFonts w:cs="Arial"/>
        <w:b w:val="0"/>
        <w:i/>
        <w:iCs/>
      </w:rPr>
      <w:instrText xml:space="preserve"> PAGE </w:instrText>
    </w:r>
    <w:r>
      <w:rPr>
        <w:rStyle w:val="Nmerodepgina"/>
        <w:rFonts w:cs="Arial"/>
        <w:b w:val="0"/>
        <w:i/>
        <w:iCs/>
      </w:rPr>
      <w:fldChar w:fldCharType="separate"/>
    </w:r>
    <w:r w:rsidR="00036BBC">
      <w:rPr>
        <w:rStyle w:val="Nmerodepgina"/>
        <w:rFonts w:cs="Arial"/>
        <w:b w:val="0"/>
        <w:i/>
        <w:iCs/>
        <w:noProof/>
      </w:rPr>
      <w:t>1</w:t>
    </w:r>
    <w:r>
      <w:rPr>
        <w:rStyle w:val="Nmerodepgina"/>
        <w:rFonts w:cs="Arial"/>
        <w:b w:val="0"/>
        <w:i/>
        <w:iCs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13" w:rsidRDefault="00B44113">
      <w:r>
        <w:separator/>
      </w:r>
    </w:p>
  </w:footnote>
  <w:footnote w:type="continuationSeparator" w:id="0">
    <w:p w:rsidR="00B44113" w:rsidRDefault="00B4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5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7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8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2B4C3AD0"/>
    <w:multiLevelType w:val="hybridMultilevel"/>
    <w:tmpl w:val="187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225643"/>
    <w:multiLevelType w:val="hybridMultilevel"/>
    <w:tmpl w:val="1CC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3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6">
    <w:nsid w:val="41A16FE9"/>
    <w:multiLevelType w:val="hybridMultilevel"/>
    <w:tmpl w:val="3044EA4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8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1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2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>
    <w:nsid w:val="5BB209E7"/>
    <w:multiLevelType w:val="hybridMultilevel"/>
    <w:tmpl w:val="46360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CB7EB4"/>
    <w:multiLevelType w:val="hybridMultilevel"/>
    <w:tmpl w:val="6BC49DAC"/>
    <w:lvl w:ilvl="0" w:tplc="EE967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>
    <w:nsid w:val="60670C58"/>
    <w:multiLevelType w:val="hybridMultilevel"/>
    <w:tmpl w:val="60C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C75B52"/>
    <w:multiLevelType w:val="hybridMultilevel"/>
    <w:tmpl w:val="72B2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672590"/>
    <w:multiLevelType w:val="hybridMultilevel"/>
    <w:tmpl w:val="826E5036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>
    <w:nsid w:val="72810C01"/>
    <w:multiLevelType w:val="hybridMultilevel"/>
    <w:tmpl w:val="4430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78C4">
      <w:start w:val="1"/>
      <w:numFmt w:val="decimal"/>
      <w:lvlText w:val="F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1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7"/>
  </w:num>
  <w:num w:numId="5">
    <w:abstractNumId w:val="12"/>
  </w:num>
  <w:num w:numId="6">
    <w:abstractNumId w:val="6"/>
  </w:num>
  <w:num w:numId="7">
    <w:abstractNumId w:val="35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1"/>
  </w:num>
  <w:num w:numId="18">
    <w:abstractNumId w:val="13"/>
  </w:num>
  <w:num w:numId="19">
    <w:abstractNumId w:val="14"/>
  </w:num>
  <w:num w:numId="20">
    <w:abstractNumId w:val="17"/>
  </w:num>
  <w:num w:numId="21">
    <w:abstractNumId w:val="15"/>
  </w:num>
  <w:num w:numId="22">
    <w:abstractNumId w:val="40"/>
  </w:num>
  <w:num w:numId="23">
    <w:abstractNumId w:val="22"/>
  </w:num>
  <w:num w:numId="24">
    <w:abstractNumId w:val="27"/>
  </w:num>
  <w:num w:numId="25">
    <w:abstractNumId w:val="42"/>
  </w:num>
  <w:num w:numId="26">
    <w:abstractNumId w:val="18"/>
  </w:num>
  <w:num w:numId="27">
    <w:abstractNumId w:val="32"/>
  </w:num>
  <w:num w:numId="28">
    <w:abstractNumId w:val="11"/>
  </w:num>
  <w:num w:numId="29">
    <w:abstractNumId w:val="30"/>
  </w:num>
  <w:num w:numId="30">
    <w:abstractNumId w:val="41"/>
  </w:num>
  <w:num w:numId="31">
    <w:abstractNumId w:val="23"/>
  </w:num>
  <w:num w:numId="32">
    <w:abstractNumId w:val="29"/>
  </w:num>
  <w:num w:numId="33">
    <w:abstractNumId w:val="28"/>
  </w:num>
  <w:num w:numId="34">
    <w:abstractNumId w:val="36"/>
  </w:num>
  <w:num w:numId="35">
    <w:abstractNumId w:val="20"/>
  </w:num>
  <w:num w:numId="36">
    <w:abstractNumId w:val="24"/>
  </w:num>
  <w:num w:numId="37">
    <w:abstractNumId w:val="19"/>
  </w:num>
  <w:num w:numId="38">
    <w:abstractNumId w:val="34"/>
  </w:num>
  <w:num w:numId="39">
    <w:abstractNumId w:val="38"/>
  </w:num>
  <w:num w:numId="40">
    <w:abstractNumId w:val="26"/>
  </w:num>
  <w:num w:numId="41">
    <w:abstractNumId w:val="37"/>
  </w:num>
  <w:num w:numId="42">
    <w:abstractNumId w:val="3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AF"/>
    <w:rsid w:val="00036BBC"/>
    <w:rsid w:val="00047723"/>
    <w:rsid w:val="00077FA0"/>
    <w:rsid w:val="00135D6C"/>
    <w:rsid w:val="002044E3"/>
    <w:rsid w:val="004422C1"/>
    <w:rsid w:val="0044511C"/>
    <w:rsid w:val="004B37FD"/>
    <w:rsid w:val="00507A54"/>
    <w:rsid w:val="00562DE2"/>
    <w:rsid w:val="00573D0B"/>
    <w:rsid w:val="0063334F"/>
    <w:rsid w:val="00643CE1"/>
    <w:rsid w:val="0066790C"/>
    <w:rsid w:val="00685EB3"/>
    <w:rsid w:val="006B6C9B"/>
    <w:rsid w:val="007825C6"/>
    <w:rsid w:val="007D5D4B"/>
    <w:rsid w:val="008C4DB5"/>
    <w:rsid w:val="009A64F7"/>
    <w:rsid w:val="009B58EE"/>
    <w:rsid w:val="009C4F0F"/>
    <w:rsid w:val="00B315E1"/>
    <w:rsid w:val="00B44113"/>
    <w:rsid w:val="00B70C3F"/>
    <w:rsid w:val="00BD4431"/>
    <w:rsid w:val="00C26FC5"/>
    <w:rsid w:val="00C51D83"/>
    <w:rsid w:val="00C60E2E"/>
    <w:rsid w:val="00C61638"/>
    <w:rsid w:val="00C84553"/>
    <w:rsid w:val="00C96F5E"/>
    <w:rsid w:val="00D42FE6"/>
    <w:rsid w:val="00D87EAF"/>
    <w:rsid w:val="00D93E23"/>
    <w:rsid w:val="00DE2B92"/>
    <w:rsid w:val="00DE57C2"/>
    <w:rsid w:val="00E06FB3"/>
    <w:rsid w:val="00E60823"/>
    <w:rsid w:val="00EC2CED"/>
    <w:rsid w:val="00F175ED"/>
    <w:rsid w:val="00F6551B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PMM03_Project_Charter_01.dot</Template>
  <TotalTime>0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ADP</vt:lpstr>
      <vt:lpstr>Project Charter - ADP</vt:lpstr>
    </vt:vector>
  </TitlesOfParts>
  <Company>Home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Wendy Herrera Nájar</dc:creator>
  <cp:lastModifiedBy>SAP Outsourcing7</cp:lastModifiedBy>
  <cp:revision>2</cp:revision>
  <cp:lastPrinted>2004-08-20T01:26:00Z</cp:lastPrinted>
  <dcterms:created xsi:type="dcterms:W3CDTF">2015-02-26T16:19:00Z</dcterms:created>
  <dcterms:modified xsi:type="dcterms:W3CDTF">2015-02-26T16:19:00Z</dcterms:modified>
</cp:coreProperties>
</file>